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088"/>
        <w:gridCol w:w="288"/>
        <w:gridCol w:w="8424"/>
      </w:tblGrid>
      <w:tr w:rsidR="001526EF" w14:paraId="0D357885" w14:textId="77777777" w:rsidTr="00D65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Date"/>
            <w:tag w:val=""/>
            <w:id w:val="1545635524"/>
            <w:placeholder>
              <w:docPart w:val="A8D5DF5835424B4BABDDDFC5C41BA7BD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Content>
            <w:tc>
              <w:tcPr>
                <w:tcW w:w="2088" w:type="dxa"/>
                <w:tcBorders>
                  <w:bottom w:val="single" w:sz="36" w:space="0" w:color="auto"/>
                </w:tcBorders>
                <w:vAlign w:val="bottom"/>
              </w:tcPr>
              <w:p w14:paraId="289E3B1E" w14:textId="035A7720" w:rsidR="001526EF" w:rsidRDefault="00580F6A">
                <w:pPr>
                  <w:pStyle w:val="Date"/>
                  <w:spacing w:before="0"/>
                  <w:ind w:left="0" w:right="0"/>
                </w:pPr>
                <w:r>
                  <w:t xml:space="preserve"> May 1st</w:t>
                </w:r>
              </w:p>
            </w:tc>
          </w:sdtContent>
        </w:sdt>
        <w:tc>
          <w:tcPr>
            <w:tcW w:w="288" w:type="dxa"/>
            <w:vAlign w:val="bottom"/>
          </w:tcPr>
          <w:p w14:paraId="594EA33F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8424" w:type="dxa"/>
            <w:tcBorders>
              <w:bottom w:val="single" w:sz="36" w:space="0" w:color="auto"/>
            </w:tcBorders>
            <w:vAlign w:val="bottom"/>
          </w:tcPr>
          <w:p w14:paraId="38D98E51" w14:textId="7777777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7EF473535ECA69438D005EACC749CBD8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>Invoice No.</w:t>
                </w:r>
              </w:sdtContent>
            </w:sdt>
            <w:r w:rsidR="001872AD">
              <w:t xml:space="preserve"> </w:t>
            </w:r>
            <w:sdt>
              <w:sdtPr>
                <w:alias w:val="Invoice Number"/>
                <w:tag w:val=""/>
                <w:id w:val="739994104"/>
                <w:placeholder>
                  <w:docPart w:val="B90E1A6B4B969343A0D6E34C81B3A8F1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 w:rsidR="001872AD">
                  <w:t>1234</w:t>
                </w:r>
              </w:sdtContent>
            </w:sdt>
          </w:p>
        </w:tc>
      </w:tr>
      <w:tr w:rsidR="001526EF" w14:paraId="676125E5" w14:textId="77777777" w:rsidTr="00D65F41">
        <w:tc>
          <w:tcPr>
            <w:tcW w:w="2088" w:type="dxa"/>
            <w:tcBorders>
              <w:top w:val="single" w:sz="36" w:space="0" w:color="auto"/>
            </w:tcBorders>
            <w:vAlign w:val="top"/>
          </w:tcPr>
          <w:p w14:paraId="575D378B" w14:textId="2E97D5C5" w:rsidR="001526EF" w:rsidRDefault="002F194A">
            <w:pPr>
              <w:pStyle w:val="Heading1"/>
              <w:ind w:left="0" w:right="0"/>
            </w:pPr>
            <w:r>
              <w:t>Client</w:t>
            </w:r>
          </w:p>
          <w:p w14:paraId="4B83F648" w14:textId="77777777" w:rsidR="002F194A" w:rsidRDefault="002F357D" w:rsidP="002F194A">
            <w:pPr>
              <w:pStyle w:val="Heading2"/>
              <w:spacing w:before="0"/>
              <w:ind w:left="0" w:right="0"/>
            </w:pPr>
            <w:r>
              <w:t xml:space="preserve">Madam Lara </w:t>
            </w:r>
            <w:proofErr w:type="spellStart"/>
            <w:r>
              <w:t>Yeku</w:t>
            </w:r>
            <w:proofErr w:type="spellEnd"/>
            <w:r w:rsidR="001872AD">
              <w:br/>
            </w:r>
          </w:p>
          <w:p w14:paraId="6AE6638A" w14:textId="7FF061AD" w:rsidR="001526EF" w:rsidRDefault="001526EF" w:rsidP="002F194A">
            <w:pPr>
              <w:pStyle w:val="Heading2"/>
              <w:spacing w:before="0"/>
              <w:ind w:left="0" w:right="0"/>
            </w:pPr>
          </w:p>
          <w:p w14:paraId="23858E7C" w14:textId="01D82F03" w:rsidR="001526EF" w:rsidRDefault="001526EF">
            <w:pPr>
              <w:pStyle w:val="Heading2"/>
              <w:spacing w:before="0"/>
              <w:ind w:left="0" w:right="0"/>
            </w:pPr>
          </w:p>
          <w:p w14:paraId="4DF50F94" w14:textId="77777777" w:rsidR="002F194A" w:rsidRDefault="002F194A" w:rsidP="002F194A">
            <w:pPr>
              <w:pStyle w:val="Heading1"/>
              <w:ind w:left="0" w:right="0"/>
            </w:pPr>
            <w:r>
              <w:t>Event</w:t>
            </w:r>
          </w:p>
          <w:p w14:paraId="2E268FDA" w14:textId="53E687D0" w:rsidR="002F194A" w:rsidRPr="002F194A" w:rsidRDefault="002F194A" w:rsidP="002F194A">
            <w:pPr>
              <w:pStyle w:val="Heading1"/>
              <w:ind w:left="0" w:right="0"/>
            </w:pPr>
            <w:r>
              <w:t>HR Gems Hangout</w:t>
            </w:r>
          </w:p>
          <w:p w14:paraId="0C1F727D" w14:textId="304A7C63" w:rsidR="00580F6A" w:rsidRPr="00580F6A" w:rsidRDefault="00580F6A" w:rsidP="00580F6A">
            <w:pPr>
              <w:pStyle w:val="Heading2"/>
              <w:spacing w:before="0"/>
              <w:ind w:left="0" w:right="0"/>
            </w:pPr>
          </w:p>
        </w:tc>
        <w:tc>
          <w:tcPr>
            <w:tcW w:w="288" w:type="dxa"/>
            <w:vAlign w:val="top"/>
          </w:tcPr>
          <w:p w14:paraId="2D77EC38" w14:textId="003F89E4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8424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0F5927D6" w14:textId="77777777" w:rsidR="00580F6A" w:rsidRDefault="00580F6A" w:rsidP="00580F6A">
            <w:pPr>
              <w:pStyle w:val="Heading1"/>
              <w:ind w:left="0" w:right="0"/>
            </w:pPr>
            <w:r>
              <w:t>Order</w:t>
            </w:r>
          </w:p>
          <w:p w14:paraId="6207E05E" w14:textId="77777777" w:rsidR="00580F6A" w:rsidRDefault="00580F6A" w:rsidP="00580F6A">
            <w:pPr>
              <w:pStyle w:val="Heading2"/>
              <w:spacing w:before="0"/>
              <w:ind w:left="0" w:right="0"/>
            </w:pPr>
            <w:proofErr w:type="spellStart"/>
            <w:r>
              <w:t>Ofada</w:t>
            </w:r>
            <w:proofErr w:type="spellEnd"/>
            <w:r>
              <w:t xml:space="preserve"> rice with </w:t>
            </w:r>
            <w:proofErr w:type="spellStart"/>
            <w:r>
              <w:t>Ayamese</w:t>
            </w:r>
            <w:proofErr w:type="spellEnd"/>
            <w:r>
              <w:t xml:space="preserve"> sauce</w:t>
            </w:r>
            <w:r>
              <w:t>.</w:t>
            </w:r>
          </w:p>
          <w:p w14:paraId="6A5A0499" w14:textId="6EA599BD" w:rsidR="00580F6A" w:rsidRDefault="00580F6A" w:rsidP="00580F6A">
            <w:pPr>
              <w:pStyle w:val="Heading2"/>
              <w:spacing w:before="0"/>
              <w:ind w:left="0" w:right="0"/>
            </w:pPr>
            <w:r>
              <w:t xml:space="preserve">Jollof Rice and Chicken with Dodo. </w:t>
            </w:r>
          </w:p>
          <w:p w14:paraId="3A53AFCE" w14:textId="2E9A9AC2" w:rsidR="00580F6A" w:rsidRDefault="00580F6A" w:rsidP="00580F6A">
            <w:pPr>
              <w:pStyle w:val="Heading1"/>
              <w:ind w:left="0" w:right="0"/>
            </w:pPr>
            <w:r>
              <w:t>Instructions</w:t>
            </w:r>
          </w:p>
          <w:sdt>
            <w:sdtPr>
              <w:id w:val="712782099"/>
              <w:placeholder>
                <w:docPart w:val="CC69ECACB9632B46B7B59DB24C27BC5E"/>
              </w:placeholder>
              <w:temporary/>
              <w:showingPlcHdr/>
              <w15:appearance w15:val="hidden"/>
              <w:text/>
            </w:sdtPr>
            <w:sdtContent>
              <w:p w14:paraId="378C4528" w14:textId="77777777" w:rsidR="00580F6A" w:rsidRDefault="00580F6A" w:rsidP="00580F6A">
                <w:pPr>
                  <w:pStyle w:val="Heading2"/>
                  <w:spacing w:before="0"/>
                  <w:ind w:left="0" w:right="0"/>
                  <w:rPr>
                    <w:rFonts w:asciiTheme="minorHAnsi" w:eastAsiaTheme="minorEastAsia" w:hAnsiTheme="minorHAnsi" w:cstheme="minorBidi"/>
                    <w:color w:val="404040" w:themeColor="text1" w:themeTint="BF"/>
                    <w:sz w:val="20"/>
                    <w:szCs w:val="20"/>
                    <w:lang w:val="en-US" w:eastAsia="ja-JP"/>
                  </w:rPr>
                </w:pPr>
                <w:r>
                  <w:t>Delivery Instructions</w:t>
                </w:r>
              </w:p>
            </w:sdtContent>
          </w:sdt>
          <w:p w14:paraId="6CADECC5" w14:textId="54ED27BA" w:rsidR="00580F6A" w:rsidRDefault="00580F6A" w:rsidP="00580F6A">
            <w:pPr>
              <w:spacing w:before="0" w:after="180" w:line="336" w:lineRule="auto"/>
              <w:ind w:left="0" w:right="0"/>
            </w:pPr>
          </w:p>
        </w:tc>
      </w:tr>
    </w:tbl>
    <w:p w14:paraId="3FBDC268" w14:textId="77777777" w:rsidR="00580F6A" w:rsidRDefault="00580F6A">
      <w:pPr>
        <w:pStyle w:val="NoSpacing"/>
      </w:pPr>
    </w:p>
    <w:tbl>
      <w:tblPr>
        <w:tblStyle w:val="TableGrid"/>
        <w:tblW w:w="8424" w:type="dxa"/>
        <w:tblInd w:w="2376" w:type="dxa"/>
        <w:tblLook w:val="04E0" w:firstRow="1" w:lastRow="1" w:firstColumn="1" w:lastColumn="0" w:noHBand="0" w:noVBand="1"/>
        <w:tblCaption w:val="Invoice table"/>
      </w:tblPr>
      <w:tblGrid>
        <w:gridCol w:w="1443"/>
        <w:gridCol w:w="4101"/>
        <w:gridCol w:w="1440"/>
        <w:gridCol w:w="1440"/>
      </w:tblGrid>
      <w:tr w:rsidR="001526EF" w14:paraId="4DA3D7B1" w14:textId="77777777" w:rsidTr="00152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3" w:type="dxa"/>
          </w:tcPr>
          <w:p w14:paraId="7B6BA217" w14:textId="4CFE59A5" w:rsidR="001526EF" w:rsidRDefault="00580F6A">
            <w:r>
              <w:t xml:space="preserve">Order </w:t>
            </w:r>
            <w:r w:rsidR="001872AD">
              <w:t>Quantity</w:t>
            </w:r>
          </w:p>
        </w:tc>
        <w:tc>
          <w:tcPr>
            <w:tcW w:w="4101" w:type="dxa"/>
          </w:tcPr>
          <w:p w14:paraId="6B364AE8" w14:textId="77777777" w:rsidR="001526EF" w:rsidRDefault="001872AD">
            <w:r>
              <w:t>Description</w:t>
            </w:r>
          </w:p>
        </w:tc>
        <w:tc>
          <w:tcPr>
            <w:tcW w:w="1440" w:type="dxa"/>
          </w:tcPr>
          <w:p w14:paraId="1CE49E8B" w14:textId="77777777" w:rsidR="001526EF" w:rsidRDefault="001872AD">
            <w:r>
              <w:t>Unit Price</w:t>
            </w:r>
          </w:p>
        </w:tc>
        <w:tc>
          <w:tcPr>
            <w:tcW w:w="1440" w:type="dxa"/>
          </w:tcPr>
          <w:p w14:paraId="09A30281" w14:textId="77777777" w:rsidR="001526EF" w:rsidRDefault="001872AD">
            <w:r>
              <w:t>Total</w:t>
            </w:r>
          </w:p>
        </w:tc>
      </w:tr>
      <w:tr w:rsidR="001526EF" w14:paraId="48A93FE2" w14:textId="77777777" w:rsidTr="001526EF">
        <w:tc>
          <w:tcPr>
            <w:tcW w:w="1443" w:type="dxa"/>
          </w:tcPr>
          <w:p w14:paraId="2196906C" w14:textId="19B89F13" w:rsidR="001526EF" w:rsidRDefault="00580F6A">
            <w:pPr>
              <w:jc w:val="center"/>
            </w:pPr>
            <w:r>
              <w:t>50</w:t>
            </w:r>
          </w:p>
        </w:tc>
        <w:tc>
          <w:tcPr>
            <w:tcW w:w="4101" w:type="dxa"/>
          </w:tcPr>
          <w:p w14:paraId="282F4106" w14:textId="47035352" w:rsidR="001526EF" w:rsidRDefault="00580F6A">
            <w:r>
              <w:t>Main Dish</w:t>
            </w:r>
          </w:p>
        </w:tc>
        <w:tc>
          <w:tcPr>
            <w:tcW w:w="1440" w:type="dxa"/>
          </w:tcPr>
          <w:p w14:paraId="37DE4917" w14:textId="478C9861" w:rsidR="001526EF" w:rsidRDefault="00807BF4">
            <w:pPr>
              <w:jc w:val="right"/>
            </w:pPr>
            <w:r>
              <w:t>2,500</w:t>
            </w:r>
          </w:p>
        </w:tc>
        <w:tc>
          <w:tcPr>
            <w:tcW w:w="1440" w:type="dxa"/>
          </w:tcPr>
          <w:p w14:paraId="65A6BCE3" w14:textId="7E5D9E67" w:rsidR="001526EF" w:rsidRDefault="00807BF4">
            <w:pPr>
              <w:jc w:val="right"/>
            </w:pPr>
            <w:r>
              <w:t>125,000</w:t>
            </w:r>
          </w:p>
        </w:tc>
      </w:tr>
      <w:tr w:rsidR="001526EF" w14:paraId="5F18AC45" w14:textId="77777777" w:rsidTr="001526EF">
        <w:tc>
          <w:tcPr>
            <w:tcW w:w="1443" w:type="dxa"/>
          </w:tcPr>
          <w:p w14:paraId="20049EC4" w14:textId="7B98982D" w:rsidR="001526EF" w:rsidRDefault="00580F6A">
            <w:pPr>
              <w:jc w:val="center"/>
            </w:pPr>
            <w:r>
              <w:t>10</w:t>
            </w:r>
          </w:p>
        </w:tc>
        <w:tc>
          <w:tcPr>
            <w:tcW w:w="4101" w:type="dxa"/>
          </w:tcPr>
          <w:p w14:paraId="6C4B7AA0" w14:textId="02393CD6" w:rsidR="001526EF" w:rsidRDefault="00580F6A">
            <w:r>
              <w:t>Extra Dish</w:t>
            </w:r>
          </w:p>
        </w:tc>
        <w:tc>
          <w:tcPr>
            <w:tcW w:w="1440" w:type="dxa"/>
          </w:tcPr>
          <w:p w14:paraId="26AC3986" w14:textId="26703FB7" w:rsidR="001526EF" w:rsidRDefault="00807BF4">
            <w:pPr>
              <w:jc w:val="right"/>
            </w:pPr>
            <w:r>
              <w:t>2,500</w:t>
            </w:r>
          </w:p>
        </w:tc>
        <w:tc>
          <w:tcPr>
            <w:tcW w:w="1440" w:type="dxa"/>
          </w:tcPr>
          <w:p w14:paraId="382784A6" w14:textId="4763F163" w:rsidR="001526EF" w:rsidRDefault="00807BF4">
            <w:pPr>
              <w:jc w:val="right"/>
            </w:pPr>
            <w:r>
              <w:t>25,000</w:t>
            </w:r>
          </w:p>
        </w:tc>
      </w:tr>
      <w:tr w:rsidR="001526EF" w14:paraId="3741D0C0" w14:textId="77777777" w:rsidTr="001526EF">
        <w:tc>
          <w:tcPr>
            <w:tcW w:w="1443" w:type="dxa"/>
          </w:tcPr>
          <w:p w14:paraId="5095B659" w14:textId="0AA7E3BB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1A8141A9" w14:textId="65D83713" w:rsidR="001526EF" w:rsidRDefault="001526EF"/>
        </w:tc>
        <w:tc>
          <w:tcPr>
            <w:tcW w:w="1440" w:type="dxa"/>
          </w:tcPr>
          <w:p w14:paraId="6BC0B540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5AF655AE" w14:textId="77777777" w:rsidR="001526EF" w:rsidRDefault="001526EF">
            <w:pPr>
              <w:jc w:val="right"/>
            </w:pPr>
          </w:p>
        </w:tc>
      </w:tr>
      <w:tr w:rsidR="001526EF" w14:paraId="4F171590" w14:textId="77777777" w:rsidTr="001526EF">
        <w:tc>
          <w:tcPr>
            <w:tcW w:w="1443" w:type="dxa"/>
          </w:tcPr>
          <w:p w14:paraId="72F215BC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4C38D225" w14:textId="77777777" w:rsidR="001526EF" w:rsidRDefault="001526EF"/>
        </w:tc>
        <w:tc>
          <w:tcPr>
            <w:tcW w:w="1440" w:type="dxa"/>
          </w:tcPr>
          <w:p w14:paraId="3AE2B13B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25B5EB78" w14:textId="77777777" w:rsidR="001526EF" w:rsidRDefault="001526EF">
            <w:pPr>
              <w:jc w:val="right"/>
            </w:pPr>
          </w:p>
        </w:tc>
      </w:tr>
      <w:tr w:rsidR="001526EF" w14:paraId="6E37564F" w14:textId="77777777" w:rsidTr="001526EF">
        <w:tc>
          <w:tcPr>
            <w:tcW w:w="1443" w:type="dxa"/>
          </w:tcPr>
          <w:p w14:paraId="43A30D47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61414012" w14:textId="77777777" w:rsidR="001526EF" w:rsidRDefault="001526EF"/>
        </w:tc>
        <w:tc>
          <w:tcPr>
            <w:tcW w:w="1440" w:type="dxa"/>
          </w:tcPr>
          <w:p w14:paraId="1F43E63B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0AE42A4C" w14:textId="77777777" w:rsidR="001526EF" w:rsidRDefault="001526EF">
            <w:pPr>
              <w:jc w:val="right"/>
            </w:pPr>
          </w:p>
        </w:tc>
      </w:tr>
      <w:tr w:rsidR="001526EF" w14:paraId="3B7E3B09" w14:textId="77777777" w:rsidTr="001526EF">
        <w:tc>
          <w:tcPr>
            <w:tcW w:w="1443" w:type="dxa"/>
          </w:tcPr>
          <w:p w14:paraId="5BF71773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314B6F45" w14:textId="77777777" w:rsidR="001526EF" w:rsidRDefault="001526EF"/>
        </w:tc>
        <w:tc>
          <w:tcPr>
            <w:tcW w:w="1440" w:type="dxa"/>
          </w:tcPr>
          <w:p w14:paraId="35F87166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17232CE6" w14:textId="77777777" w:rsidR="001526EF" w:rsidRDefault="001526EF">
            <w:pPr>
              <w:jc w:val="right"/>
            </w:pPr>
          </w:p>
        </w:tc>
      </w:tr>
      <w:tr w:rsidR="001526EF" w14:paraId="27EA9F4E" w14:textId="77777777" w:rsidTr="001526EF">
        <w:tc>
          <w:tcPr>
            <w:tcW w:w="1443" w:type="dxa"/>
          </w:tcPr>
          <w:p w14:paraId="74ABAD0C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791A8AF5" w14:textId="77777777" w:rsidR="001526EF" w:rsidRDefault="001526EF"/>
        </w:tc>
        <w:tc>
          <w:tcPr>
            <w:tcW w:w="1440" w:type="dxa"/>
          </w:tcPr>
          <w:p w14:paraId="0A51E4E6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02C703D4" w14:textId="77777777" w:rsidR="001526EF" w:rsidRDefault="001526EF">
            <w:pPr>
              <w:jc w:val="right"/>
            </w:pPr>
          </w:p>
        </w:tc>
      </w:tr>
      <w:tr w:rsidR="001526EF" w14:paraId="279B120E" w14:textId="77777777" w:rsidTr="001526EF">
        <w:tc>
          <w:tcPr>
            <w:tcW w:w="1443" w:type="dxa"/>
          </w:tcPr>
          <w:p w14:paraId="6EEE2B28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41FA9ABD" w14:textId="77777777" w:rsidR="001526EF" w:rsidRDefault="001526EF"/>
        </w:tc>
        <w:tc>
          <w:tcPr>
            <w:tcW w:w="1440" w:type="dxa"/>
          </w:tcPr>
          <w:p w14:paraId="460F0C37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4A5485BA" w14:textId="77777777" w:rsidR="001526EF" w:rsidRDefault="001526EF">
            <w:pPr>
              <w:jc w:val="right"/>
            </w:pPr>
          </w:p>
        </w:tc>
      </w:tr>
      <w:tr w:rsidR="001526EF" w14:paraId="7C18D4F6" w14:textId="77777777" w:rsidTr="001526EF">
        <w:tc>
          <w:tcPr>
            <w:tcW w:w="1443" w:type="dxa"/>
          </w:tcPr>
          <w:p w14:paraId="031062A1" w14:textId="77777777" w:rsidR="001526EF" w:rsidRDefault="001526EF">
            <w:pPr>
              <w:jc w:val="center"/>
            </w:pP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14:paraId="26A46F2A" w14:textId="77777777" w:rsidR="001526EF" w:rsidRDefault="001526EF"/>
        </w:tc>
        <w:tc>
          <w:tcPr>
            <w:tcW w:w="1440" w:type="dxa"/>
          </w:tcPr>
          <w:p w14:paraId="0D496C57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54CDF40F" w14:textId="77777777" w:rsidR="001526EF" w:rsidRDefault="001526EF">
            <w:pPr>
              <w:jc w:val="right"/>
            </w:pPr>
          </w:p>
        </w:tc>
      </w:tr>
      <w:tr w:rsidR="001526EF" w14:paraId="4264C15A" w14:textId="77777777" w:rsidTr="001526EF">
        <w:tc>
          <w:tcPr>
            <w:tcW w:w="1443" w:type="dxa"/>
            <w:tcBorders>
              <w:right w:val="nil"/>
            </w:tcBorders>
          </w:tcPr>
          <w:p w14:paraId="5FAEE8B0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14:paraId="54218393" w14:textId="77777777"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Subtotal</w:t>
            </w:r>
          </w:p>
        </w:tc>
        <w:tc>
          <w:tcPr>
            <w:tcW w:w="1440" w:type="dxa"/>
          </w:tcPr>
          <w:p w14:paraId="24C17DDD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E064A7F" w14:textId="098FAB2E" w:rsidR="001526EF" w:rsidRDefault="00807BF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150,000</w:t>
            </w:r>
          </w:p>
        </w:tc>
      </w:tr>
      <w:tr w:rsidR="001526EF" w14:paraId="1C81D5BA" w14:textId="77777777" w:rsidTr="001526EF">
        <w:tc>
          <w:tcPr>
            <w:tcW w:w="1443" w:type="dxa"/>
            <w:tcBorders>
              <w:right w:val="nil"/>
            </w:tcBorders>
          </w:tcPr>
          <w:p w14:paraId="2E5A8405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14:paraId="618783FD" w14:textId="5913E009" w:rsidR="001526EF" w:rsidRDefault="00580F6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Unit </w:t>
            </w:r>
          </w:p>
        </w:tc>
        <w:tc>
          <w:tcPr>
            <w:tcW w:w="1440" w:type="dxa"/>
          </w:tcPr>
          <w:p w14:paraId="26DF6863" w14:textId="01196643" w:rsidR="001526EF" w:rsidRDefault="00807BF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580F6A">
              <w:rPr>
                <w:sz w:val="22"/>
                <w:szCs w:val="22"/>
              </w:rPr>
              <w:t>0 packs</w:t>
            </w:r>
          </w:p>
        </w:tc>
        <w:tc>
          <w:tcPr>
            <w:tcW w:w="1440" w:type="dxa"/>
          </w:tcPr>
          <w:p w14:paraId="63B471E2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</w:tr>
      <w:tr w:rsidR="001526EF" w14:paraId="7468CF28" w14:textId="77777777" w:rsidTr="001526EF">
        <w:tc>
          <w:tcPr>
            <w:tcW w:w="1443" w:type="dxa"/>
            <w:tcBorders>
              <w:right w:val="nil"/>
            </w:tcBorders>
          </w:tcPr>
          <w:p w14:paraId="3BF10641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14:paraId="2889C29B" w14:textId="6FF07388" w:rsidR="001526EF" w:rsidRDefault="00807BF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Logistics</w:t>
            </w:r>
            <w:r w:rsidR="001872AD">
              <w:rPr>
                <w:sz w:val="22"/>
                <w:szCs w:val="22"/>
              </w:rPr>
              <w:t xml:space="preserve"> &amp; Handling</w:t>
            </w:r>
          </w:p>
        </w:tc>
        <w:tc>
          <w:tcPr>
            <w:tcW w:w="1440" w:type="dxa"/>
          </w:tcPr>
          <w:p w14:paraId="47FB89BA" w14:textId="768D27DB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7DF811C" w14:textId="59DE5836" w:rsidR="001526EF" w:rsidRDefault="00807BF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40,000</w:t>
            </w:r>
          </w:p>
        </w:tc>
      </w:tr>
      <w:tr w:rsidR="001526EF" w14:paraId="30695006" w14:textId="77777777" w:rsidTr="001526E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3" w:type="dxa"/>
            <w:tcBorders>
              <w:right w:val="nil"/>
            </w:tcBorders>
          </w:tcPr>
          <w:p w14:paraId="73E03660" w14:textId="77777777" w:rsidR="001526EF" w:rsidRDefault="001526EF">
            <w:pPr>
              <w:jc w:val="center"/>
            </w:pPr>
          </w:p>
        </w:tc>
        <w:tc>
          <w:tcPr>
            <w:tcW w:w="4101" w:type="dxa"/>
            <w:tcBorders>
              <w:left w:val="nil"/>
            </w:tcBorders>
          </w:tcPr>
          <w:p w14:paraId="7B930306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440" w:type="dxa"/>
          </w:tcPr>
          <w:p w14:paraId="51E7EAA6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4921CAAE" w14:textId="634A4224" w:rsidR="001526EF" w:rsidRDefault="00807BF4">
            <w:pPr>
              <w:jc w:val="right"/>
            </w:pPr>
            <w:r>
              <w:t>190,000</w:t>
            </w:r>
          </w:p>
        </w:tc>
      </w:tr>
    </w:tbl>
    <w:p w14:paraId="532FD5B6" w14:textId="77777777" w:rsidR="001526EF" w:rsidRDefault="001872AD">
      <w:pPr>
        <w:pStyle w:val="Terms"/>
      </w:pPr>
      <w:r>
        <w:t>Due upon receipt</w:t>
      </w:r>
    </w:p>
    <w:p w14:paraId="6D2697A8" w14:textId="77777777" w:rsidR="00D65F41" w:rsidRDefault="001872AD" w:rsidP="00FD044F">
      <w:pPr>
        <w:pStyle w:val="Closing"/>
      </w:pPr>
      <w:r>
        <w:lastRenderedPageBreak/>
        <w:t>Thank you for your business!</w:t>
      </w:r>
    </w:p>
    <w:sectPr w:rsidR="00D65F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1F9C0" w14:textId="77777777" w:rsidR="00B51515" w:rsidRDefault="00B51515">
      <w:pPr>
        <w:spacing w:after="0" w:line="240" w:lineRule="auto"/>
      </w:pPr>
      <w:r>
        <w:separator/>
      </w:r>
    </w:p>
  </w:endnote>
  <w:endnote w:type="continuationSeparator" w:id="0">
    <w:p w14:paraId="33EAB14C" w14:textId="77777777" w:rsidR="00B51515" w:rsidRDefault="00B5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8A07D" w14:textId="77777777" w:rsidR="00D64D23" w:rsidRDefault="00D64D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497B8C77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AB3A988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C884B4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2DF4C" w14:textId="1436B41B" w:rsidR="00E06E64" w:rsidRDefault="00E06E64" w:rsidP="00D64D23">
    <w:pPr>
      <w:pStyle w:val="Organization"/>
      <w:ind w:left="0"/>
    </w:pPr>
  </w:p>
  <w:tbl>
    <w:tblPr>
      <w:tblStyle w:val="PlainTable4"/>
      <w:tblW w:w="3708" w:type="pct"/>
      <w:tblLayout w:type="fixed"/>
      <w:tblLook w:val="0620" w:firstRow="1" w:lastRow="0" w:firstColumn="0" w:lastColumn="0" w:noHBand="1" w:noVBand="1"/>
      <w:tblCaption w:val="Footer layout table"/>
    </w:tblPr>
    <w:tblGrid>
      <w:gridCol w:w="2789"/>
      <w:gridCol w:w="2880"/>
      <w:gridCol w:w="360"/>
      <w:gridCol w:w="1980"/>
    </w:tblGrid>
    <w:tr w:rsidR="00D64D23" w14:paraId="5AE04C97" w14:textId="77777777" w:rsidTr="00D64D2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9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5270957E" w14:textId="037165DC" w:rsidR="00D64D23" w:rsidRDefault="00D64D23" w:rsidP="00D64D23">
          <w:pPr>
            <w:pStyle w:val="Footer"/>
            <w:ind w:left="0"/>
          </w:pPr>
        </w:p>
      </w:tc>
      <w:tc>
        <w:tcPr>
          <w:tcW w:w="288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4423D9EA" w14:textId="0F183F6D" w:rsidR="00D64D23" w:rsidRDefault="00D64D23" w:rsidP="00E06E64">
          <w:pPr>
            <w:pStyle w:val="Footer"/>
          </w:pPr>
        </w:p>
        <w:p w14:paraId="2E6BC95D" w14:textId="6D461B7E" w:rsidR="00D64D23" w:rsidRDefault="00D64D23" w:rsidP="00E06E64">
          <w:pPr>
            <w:pStyle w:val="Footer"/>
          </w:pPr>
        </w:p>
      </w:tc>
      <w:tc>
        <w:tcPr>
          <w:tcW w:w="360" w:type="dxa"/>
        </w:tcPr>
        <w:p w14:paraId="7818C914" w14:textId="77777777" w:rsidR="00D64D23" w:rsidRDefault="00D64D23" w:rsidP="00E06E64">
          <w:pPr>
            <w:pStyle w:val="Footer"/>
            <w:rPr>
              <w:noProof/>
              <w:lang w:val="en-US"/>
            </w:rPr>
          </w:pPr>
        </w:p>
      </w:tc>
      <w:tc>
        <w:tcPr>
          <w:tcW w:w="1980" w:type="dxa"/>
          <w:tcBorders>
            <w:bottom w:val="single" w:sz="36" w:space="0" w:color="auto"/>
          </w:tcBorders>
        </w:tcPr>
        <w:p w14:paraId="69E6EB5D" w14:textId="153B5C37" w:rsidR="00D64D23" w:rsidRDefault="00D64D23" w:rsidP="00FD044F">
          <w:pPr>
            <w:pStyle w:val="Footer"/>
            <w:spacing w:after="60"/>
            <w:jc w:val="center"/>
          </w:pPr>
        </w:p>
      </w:tc>
    </w:tr>
  </w:tbl>
  <w:p w14:paraId="69E715B8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EC510" w14:textId="77777777" w:rsidR="00B51515" w:rsidRDefault="00B51515">
      <w:pPr>
        <w:spacing w:after="0" w:line="240" w:lineRule="auto"/>
      </w:pPr>
      <w:r>
        <w:separator/>
      </w:r>
    </w:p>
  </w:footnote>
  <w:footnote w:type="continuationSeparator" w:id="0">
    <w:p w14:paraId="3C5E39DC" w14:textId="77777777" w:rsidR="00B51515" w:rsidRDefault="00B51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74365" w14:textId="77777777" w:rsidR="00D64D23" w:rsidRDefault="00D64D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2C9E5B7D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placeholder>
            <w:docPart w:val="7262A747093DE04A94FE28CE266F2C52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57B3815" w14:textId="3B6808CD" w:rsidR="001526EF" w:rsidRDefault="00580F6A">
              <w:pPr>
                <w:pStyle w:val="Date"/>
                <w:spacing w:before="0"/>
                <w:ind w:left="0" w:right="0"/>
              </w:pPr>
              <w:r>
                <w:t xml:space="preserve"> May 1st</w:t>
              </w:r>
            </w:p>
          </w:tc>
        </w:sdtContent>
      </w:sdt>
      <w:tc>
        <w:tcPr>
          <w:tcW w:w="288" w:type="dxa"/>
          <w:vAlign w:val="bottom"/>
        </w:tcPr>
        <w:p w14:paraId="03233DD9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7A08547E" w14:textId="77777777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placeholder>
                <w:docPart w:val="CC69ECACB9632B46B7B59DB24C27BC5E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r w:rsidR="001872AD">
                <w:t>1234</w:t>
              </w:r>
            </w:sdtContent>
          </w:sdt>
        </w:p>
      </w:tc>
    </w:tr>
  </w:tbl>
  <w:p w14:paraId="5228A29A" w14:textId="77777777" w:rsidR="001526EF" w:rsidRDefault="001526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51108" w14:textId="77777777" w:rsidR="00D64D23" w:rsidRDefault="00D64D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6A"/>
    <w:rsid w:val="001526EF"/>
    <w:rsid w:val="001872AD"/>
    <w:rsid w:val="002F194A"/>
    <w:rsid w:val="002F357D"/>
    <w:rsid w:val="00580F6A"/>
    <w:rsid w:val="00807BF4"/>
    <w:rsid w:val="00B51515"/>
    <w:rsid w:val="00D64D23"/>
    <w:rsid w:val="00D65F41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11D9F"/>
  <w15:chartTrackingRefBased/>
  <w15:docId w15:val="{C7FF2BD3-5391-0B4A-BFD1-41C1FA9B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microsoft.Word/Data/Library/Application%20Support/Microsoft/Office/16.0/DTS/Search/%7b441B9F10-631E-E144-91FC-CC00FA34C02E%7dtf027909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D5DF5835424B4BABDDDFC5C41BA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645A5-7041-2F43-A435-5C7E76969547}"/>
      </w:docPartPr>
      <w:docPartBody>
        <w:p w:rsidR="00000000" w:rsidRDefault="00000000">
          <w:pPr>
            <w:pStyle w:val="A8D5DF5835424B4BABDDDFC5C41BA7BD"/>
          </w:pPr>
          <w:r>
            <w:t>Date</w:t>
          </w:r>
        </w:p>
      </w:docPartBody>
    </w:docPart>
    <w:docPart>
      <w:docPartPr>
        <w:name w:val="7EF473535ECA69438D005EACC749C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D1375-D626-E042-9F1B-2B7A59F06230}"/>
      </w:docPartPr>
      <w:docPartBody>
        <w:p w:rsidR="00000000" w:rsidRDefault="00000000">
          <w:pPr>
            <w:pStyle w:val="7EF473535ECA69438D005EACC749CBD8"/>
          </w:pPr>
          <w:r>
            <w:t>Invoice No.</w:t>
          </w:r>
        </w:p>
      </w:docPartBody>
    </w:docPart>
    <w:docPart>
      <w:docPartPr>
        <w:name w:val="B90E1A6B4B969343A0D6E34C81B3A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C54BB-4054-734B-8FE0-6446A80A9AE4}"/>
      </w:docPartPr>
      <w:docPartBody>
        <w:p w:rsidR="00000000" w:rsidRDefault="00000000">
          <w:pPr>
            <w:pStyle w:val="B90E1A6B4B969343A0D6E34C81B3A8F1"/>
          </w:pPr>
          <w:r>
            <w:t>1234</w:t>
          </w:r>
        </w:p>
      </w:docPartBody>
    </w:docPart>
    <w:docPart>
      <w:docPartPr>
        <w:name w:val="7262A747093DE04A94FE28CE266F2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0AF0F-545C-D248-84DD-C00E39DE4E97}"/>
      </w:docPartPr>
      <w:docPartBody>
        <w:p w:rsidR="00000000" w:rsidRDefault="00A453D9" w:rsidP="00A453D9">
          <w:pPr>
            <w:pStyle w:val="7262A747093DE04A94FE28CE266F2C52"/>
          </w:pPr>
          <w:r>
            <w:t>Delivery Instructions</w:t>
          </w:r>
        </w:p>
      </w:docPartBody>
    </w:docPart>
    <w:docPart>
      <w:docPartPr>
        <w:name w:val="CC69ECACB9632B46B7B59DB24C27B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E2EC6-255E-E140-B51C-D04D8363F5A9}"/>
      </w:docPartPr>
      <w:docPartBody>
        <w:p w:rsidR="00000000" w:rsidRDefault="00A453D9" w:rsidP="00A453D9">
          <w:pPr>
            <w:pStyle w:val="CC69ECACB9632B46B7B59DB24C27BC5E"/>
          </w:pPr>
          <w:r>
            <w:t>Delivery 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D9"/>
    <w:rsid w:val="009F2436"/>
    <w:rsid w:val="00A4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D5DF5835424B4BABDDDFC5C41BA7BD">
    <w:name w:val="A8D5DF5835424B4BABDDDFC5C41BA7BD"/>
  </w:style>
  <w:style w:type="paragraph" w:customStyle="1" w:styleId="7EF473535ECA69438D005EACC749CBD8">
    <w:name w:val="7EF473535ECA69438D005EACC749CBD8"/>
  </w:style>
  <w:style w:type="paragraph" w:customStyle="1" w:styleId="B90E1A6B4B969343A0D6E34C81B3A8F1">
    <w:name w:val="B90E1A6B4B969343A0D6E34C81B3A8F1"/>
  </w:style>
  <w:style w:type="paragraph" w:customStyle="1" w:styleId="9D6EA0D06C81F249863A0482C1DEFC46">
    <w:name w:val="9D6EA0D06C81F249863A0482C1DEFC46"/>
  </w:style>
  <w:style w:type="paragraph" w:customStyle="1" w:styleId="E9F0F931610B204CA08D209AC5E7BDC2">
    <w:name w:val="E9F0F931610B204CA08D209AC5E7BDC2"/>
  </w:style>
  <w:style w:type="paragraph" w:customStyle="1" w:styleId="ADCE76AFAEB9774D81955670F36F4220">
    <w:name w:val="ADCE76AFAEB9774D81955670F36F4220"/>
  </w:style>
  <w:style w:type="paragraph" w:customStyle="1" w:styleId="CD5E28D8E03A7B4FAB1EF44028BD6B71">
    <w:name w:val="CD5E28D8E03A7B4FAB1EF44028BD6B71"/>
  </w:style>
  <w:style w:type="paragraph" w:customStyle="1" w:styleId="02F58446A2096849B71EDC0F8C84007C">
    <w:name w:val="02F58446A2096849B71EDC0F8C84007C"/>
  </w:style>
  <w:style w:type="paragraph" w:customStyle="1" w:styleId="7262A747093DE04A94FE28CE266F2C52">
    <w:name w:val="7262A747093DE04A94FE28CE266F2C52"/>
    <w:rsid w:val="00A453D9"/>
  </w:style>
  <w:style w:type="paragraph" w:customStyle="1" w:styleId="CC69ECACB9632B46B7B59DB24C27BC5E">
    <w:name w:val="CC69ECACB9632B46B7B59DB24C27BC5E"/>
    <w:rsid w:val="00A453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(Basic).dotx</Template>
  <TotalTime>22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>May 1st</cp:keywords>
  <dc:description/>
  <cp:lastModifiedBy>Habeeb Igiekpemi</cp:lastModifiedBy>
  <cp:revision>3</cp:revision>
  <dcterms:created xsi:type="dcterms:W3CDTF">2024-05-07T21:06:00Z</dcterms:created>
  <dcterms:modified xsi:type="dcterms:W3CDTF">2024-05-07T21:29:00Z</dcterms:modified>
</cp:coreProperties>
</file>